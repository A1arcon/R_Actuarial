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8593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7356E8" wp14:editId="45D9D41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BA0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0AAD0C5" wp14:editId="441801E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3C00C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C43192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0E3A82" wp14:editId="04E77887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534529" w14:textId="296DC068" w:rsidR="00D077E9" w:rsidRDefault="00373798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Examen</w:t>
                                  </w:r>
                                </w:p>
                                <w:p w14:paraId="63910F82" w14:textId="1860CEA4" w:rsidR="00D077E9" w:rsidRDefault="00373798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Consultor Sr.</w:t>
                                  </w:r>
                                </w:p>
                                <w:p w14:paraId="54E42B11" w14:textId="5AD2370A" w:rsidR="008E1EC9" w:rsidRPr="00D86945" w:rsidRDefault="008E1EC9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Parte Práctica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0E3A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6534529" w14:textId="296DC068" w:rsidR="00D077E9" w:rsidRDefault="00373798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Examen</w:t>
                            </w:r>
                          </w:p>
                          <w:p w14:paraId="63910F82" w14:textId="1860CEA4" w:rsidR="00D077E9" w:rsidRDefault="00373798" w:rsidP="00D077E9">
                            <w:pPr>
                              <w:pStyle w:val="Ttulo"/>
                              <w:spacing w:after="0"/>
                            </w:pPr>
                            <w:r>
                              <w:t>Consultor Sr.</w:t>
                            </w:r>
                          </w:p>
                          <w:p w14:paraId="54E42B11" w14:textId="5AD2370A" w:rsidR="008E1EC9" w:rsidRPr="00D86945" w:rsidRDefault="008E1EC9" w:rsidP="00D077E9">
                            <w:pPr>
                              <w:pStyle w:val="Ttulo"/>
                              <w:spacing w:after="0"/>
                            </w:pPr>
                            <w:r>
                              <w:t>Parte Práctica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AE675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F078AB7" wp14:editId="1F6166C0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ED6D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CD0B2F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ADD4FC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213D180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F4EA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6AF862C" wp14:editId="46BB4F8D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522C33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892DF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89B2506" w14:textId="6937634F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ECA605659744E7E920CBA78967F63A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73798">
                  <w:rPr>
                    <w:noProof/>
                  </w:rPr>
                  <w:t>Edgar Gerardo Alarcón González</w:t>
                </w:r>
              </w:sdtContent>
            </w:sdt>
          </w:p>
          <w:p w14:paraId="02E834C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FCF6956" w14:textId="1359529A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7E43E2" wp14:editId="64C294B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35EB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</w:p>
    <w:sectPr w:rsidR="00D077E9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A384" w14:textId="77777777" w:rsidR="00CC0438" w:rsidRDefault="00CC0438">
      <w:r>
        <w:separator/>
      </w:r>
    </w:p>
    <w:p w14:paraId="08E1C2C4" w14:textId="77777777" w:rsidR="00CC0438" w:rsidRDefault="00CC0438"/>
  </w:endnote>
  <w:endnote w:type="continuationSeparator" w:id="0">
    <w:p w14:paraId="1DCD0768" w14:textId="77777777" w:rsidR="00CC0438" w:rsidRDefault="00CC0438">
      <w:r>
        <w:continuationSeparator/>
      </w:r>
    </w:p>
    <w:p w14:paraId="5DA1F3F3" w14:textId="77777777" w:rsidR="00CC0438" w:rsidRDefault="00CC0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E86B072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02BE71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CD59" w14:textId="77777777" w:rsidR="00CC0438" w:rsidRDefault="00CC0438">
      <w:r>
        <w:separator/>
      </w:r>
    </w:p>
    <w:p w14:paraId="15EC8FA0" w14:textId="77777777" w:rsidR="00CC0438" w:rsidRDefault="00CC0438"/>
  </w:footnote>
  <w:footnote w:type="continuationSeparator" w:id="0">
    <w:p w14:paraId="7593CFB4" w14:textId="77777777" w:rsidR="00CC0438" w:rsidRDefault="00CC0438">
      <w:r>
        <w:continuationSeparator/>
      </w:r>
    </w:p>
    <w:p w14:paraId="42941451" w14:textId="77777777" w:rsidR="00CC0438" w:rsidRDefault="00CC04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97B941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33814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4ED1418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8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73798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8E1EC9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C043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D11D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41124"/>
  <w15:docId w15:val="{85120288-0542-4705-B1F4-1B47F1CC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rc\AppData\Local\Microsoft\Office\16.0\DTS\es-ES%7b2DDDBFEE-7E13-4DEA-AE06-7E2390D981C3%7d\%7b785AC04B-7B8C-44AC-BB4F-4BEAAFC6AD4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A605659744E7E920CBA78967F6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9F98-66BC-492B-9B91-681FFD582D8E}"/>
      </w:docPartPr>
      <w:docPartBody>
        <w:p w:rsidR="00D205D5" w:rsidRDefault="00A25E39">
          <w:pPr>
            <w:pStyle w:val="FECA605659744E7E920CBA78967F63A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9"/>
    <w:rsid w:val="002F15A8"/>
    <w:rsid w:val="00A25E39"/>
    <w:rsid w:val="00D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ECA605659744E7E920CBA78967F63A0">
    <w:name w:val="FECA605659744E7E920CBA78967F6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Edgar Gerardo Alarcón González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{785AC04B-7B8C-44AC-BB4F-4BEAAFC6AD43}tf16392850_win32.dotx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Gerardo Alarcón González</dc:creator>
  <cp:keywords/>
  <cp:lastModifiedBy>Edgar Gerardo Alarcón González</cp:lastModifiedBy>
  <cp:revision>2</cp:revision>
  <cp:lastPrinted>2006-08-01T17:47:00Z</cp:lastPrinted>
  <dcterms:created xsi:type="dcterms:W3CDTF">2022-06-30T07:06:00Z</dcterms:created>
  <dcterms:modified xsi:type="dcterms:W3CDTF">2022-06-30T08:20:00Z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