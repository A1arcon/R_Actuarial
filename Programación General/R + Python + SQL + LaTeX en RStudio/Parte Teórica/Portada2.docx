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F8593" w14:textId="77777777" w:rsidR="00D077E9" w:rsidRDefault="00AB02A7" w:rsidP="00D70D02">
      <w:pPr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A7356E8" wp14:editId="45D9D41A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EBA0A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50AAD0C5" wp14:editId="441801EA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03C00C8B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1C43192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80E3A82" wp14:editId="04E77887">
                      <wp:extent cx="3528695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534529" w14:textId="296DC068" w:rsidR="00D077E9" w:rsidRDefault="00373798" w:rsidP="00D077E9">
                                  <w:pPr>
                                    <w:pStyle w:val="Ttulo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Examen</w:t>
                                  </w:r>
                                </w:p>
                                <w:p w14:paraId="63910F82" w14:textId="1860CEA4" w:rsidR="00D077E9" w:rsidRDefault="00373798" w:rsidP="00D077E9">
                                  <w:pPr>
                                    <w:pStyle w:val="Ttulo"/>
                                    <w:spacing w:after="0"/>
                                  </w:pPr>
                                  <w:r>
                                    <w:t>Consultor Sr.</w:t>
                                  </w:r>
                                </w:p>
                                <w:p w14:paraId="54E42B11" w14:textId="75A83932" w:rsidR="008E1EC9" w:rsidRPr="0056713E" w:rsidRDefault="008E1EC9" w:rsidP="00D077E9">
                                  <w:pPr>
                                    <w:pStyle w:val="Ttulo"/>
                                    <w:spacing w:after="0"/>
                                  </w:pPr>
                                  <w:r>
                                    <w:t xml:space="preserve">Parte </w:t>
                                  </w:r>
                                  <w:r w:rsidR="0056713E">
                                    <w:t>Teórica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80E3A8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" filled="f" stroked="f" strokeweight=".5pt">
                      <v:textbox>
                        <w:txbxContent>
                          <w:p w14:paraId="26534529" w14:textId="296DC068" w:rsidR="00D077E9" w:rsidRDefault="00373798" w:rsidP="00D077E9">
                            <w:pPr>
                              <w:pStyle w:val="Ttulo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Examen</w:t>
                            </w:r>
                          </w:p>
                          <w:p w14:paraId="63910F82" w14:textId="1860CEA4" w:rsidR="00D077E9" w:rsidRDefault="00373798" w:rsidP="00D077E9">
                            <w:pPr>
                              <w:pStyle w:val="Ttulo"/>
                              <w:spacing w:after="0"/>
                            </w:pPr>
                            <w:r>
                              <w:t>Consultor Sr.</w:t>
                            </w:r>
                          </w:p>
                          <w:p w14:paraId="54E42B11" w14:textId="75A83932" w:rsidR="008E1EC9" w:rsidRPr="0056713E" w:rsidRDefault="008E1EC9" w:rsidP="00D077E9">
                            <w:pPr>
                              <w:pStyle w:val="Ttulo"/>
                              <w:spacing w:after="0"/>
                            </w:pPr>
                            <w:r>
                              <w:t xml:space="preserve">Parte </w:t>
                            </w:r>
                            <w:r w:rsidR="0056713E">
                              <w:t>Teórica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EAE675B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3F078AB7" wp14:editId="1F6166C0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6ED6D8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1CD0B2FF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9ADD4FC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213D1806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F4F4EA8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76AF862C" wp14:editId="46BB4F8D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522C33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0892DF6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89B2506" w14:textId="6937634F" w:rsidR="00D077E9" w:rsidRDefault="00D077E9" w:rsidP="00AB02A7">
            <w:pPr>
              <w:rPr>
                <w:noProof/>
              </w:rPr>
            </w:pPr>
            <w:r w:rsidRPr="00B231E5">
              <w:rPr>
                <w:noProof/>
                <w:lang w:bidi="es-ES"/>
              </w:rPr>
              <w:t xml:space="preserve">Creado por: </w:t>
            </w:r>
            <w:sdt>
              <w:sdtPr>
                <w:rPr>
                  <w:noProof/>
                </w:rPr>
                <w:alias w:val="Su nombre"/>
                <w:tag w:val="Su nombre"/>
                <w:id w:val="-180584491"/>
                <w:placeholder>
                  <w:docPart w:val="FECA605659744E7E920CBA78967F63A0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373798">
                  <w:rPr>
                    <w:noProof/>
                  </w:rPr>
                  <w:t>Edgar Gerardo Alarcón González</w:t>
                </w:r>
              </w:sdtContent>
            </w:sdt>
          </w:p>
          <w:p w14:paraId="02E834C5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3FCF6956" w14:textId="1359529A" w:rsidR="00D077E9" w:rsidRDefault="00AB02A7">
      <w:pPr>
        <w:spacing w:after="200"/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C7E43E2" wp14:editId="64C294B7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D35EB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</w:p>
    <w:sectPr w:rsidR="00D077E9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05BC8" w14:textId="77777777" w:rsidR="00DB2B25" w:rsidRDefault="00DB2B25">
      <w:r>
        <w:separator/>
      </w:r>
    </w:p>
    <w:p w14:paraId="027DD4FD" w14:textId="77777777" w:rsidR="00DB2B25" w:rsidRDefault="00DB2B25"/>
  </w:endnote>
  <w:endnote w:type="continuationSeparator" w:id="0">
    <w:p w14:paraId="02F748DB" w14:textId="77777777" w:rsidR="00DB2B25" w:rsidRDefault="00DB2B25">
      <w:r>
        <w:continuationSeparator/>
      </w:r>
    </w:p>
    <w:p w14:paraId="63B2A038" w14:textId="77777777" w:rsidR="00DB2B25" w:rsidRDefault="00DB2B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4E86B072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202BE71F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10328" w14:textId="77777777" w:rsidR="00DB2B25" w:rsidRDefault="00DB2B25">
      <w:r>
        <w:separator/>
      </w:r>
    </w:p>
    <w:p w14:paraId="0212F645" w14:textId="77777777" w:rsidR="00DB2B25" w:rsidRDefault="00DB2B25"/>
  </w:footnote>
  <w:footnote w:type="continuationSeparator" w:id="0">
    <w:p w14:paraId="059AAF69" w14:textId="77777777" w:rsidR="00DB2B25" w:rsidRDefault="00DB2B25">
      <w:r>
        <w:continuationSeparator/>
      </w:r>
    </w:p>
    <w:p w14:paraId="1A480A1E" w14:textId="77777777" w:rsidR="00DB2B25" w:rsidRDefault="00DB2B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497B9417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338149C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24ED1418" w14:textId="77777777" w:rsidR="00D077E9" w:rsidRDefault="00D077E9" w:rsidP="00D077E9">
    <w:pPr>
      <w:pStyle w:val="Encabezado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98"/>
    <w:rsid w:val="0002482E"/>
    <w:rsid w:val="00050324"/>
    <w:rsid w:val="000747A0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73798"/>
    <w:rsid w:val="00384EA3"/>
    <w:rsid w:val="003A39A1"/>
    <w:rsid w:val="003C2191"/>
    <w:rsid w:val="003D3863"/>
    <w:rsid w:val="004110DE"/>
    <w:rsid w:val="0044085A"/>
    <w:rsid w:val="004B21A5"/>
    <w:rsid w:val="004E5FEE"/>
    <w:rsid w:val="005037F0"/>
    <w:rsid w:val="00516A86"/>
    <w:rsid w:val="005275F6"/>
    <w:rsid w:val="0056713E"/>
    <w:rsid w:val="00572102"/>
    <w:rsid w:val="005F1BB0"/>
    <w:rsid w:val="00656C4D"/>
    <w:rsid w:val="006E5716"/>
    <w:rsid w:val="007302B3"/>
    <w:rsid w:val="00730733"/>
    <w:rsid w:val="007309A6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941AE"/>
    <w:rsid w:val="008B1FEE"/>
    <w:rsid w:val="008E1EC9"/>
    <w:rsid w:val="00903C32"/>
    <w:rsid w:val="00916B16"/>
    <w:rsid w:val="009173B9"/>
    <w:rsid w:val="0093335D"/>
    <w:rsid w:val="0093613E"/>
    <w:rsid w:val="00943026"/>
    <w:rsid w:val="00966B81"/>
    <w:rsid w:val="00977F79"/>
    <w:rsid w:val="009C7720"/>
    <w:rsid w:val="00A23AFA"/>
    <w:rsid w:val="00A31B3E"/>
    <w:rsid w:val="00A532F3"/>
    <w:rsid w:val="00A8489E"/>
    <w:rsid w:val="00AB02A7"/>
    <w:rsid w:val="00AC29F3"/>
    <w:rsid w:val="00B231E5"/>
    <w:rsid w:val="00C02B87"/>
    <w:rsid w:val="00C4086D"/>
    <w:rsid w:val="00CA1896"/>
    <w:rsid w:val="00CB5B28"/>
    <w:rsid w:val="00CC0438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B2B25"/>
    <w:rsid w:val="00DC706A"/>
    <w:rsid w:val="00DD152F"/>
    <w:rsid w:val="00DE213F"/>
    <w:rsid w:val="00DF027C"/>
    <w:rsid w:val="00E00A32"/>
    <w:rsid w:val="00E22ACD"/>
    <w:rsid w:val="00E620B0"/>
    <w:rsid w:val="00E81B40"/>
    <w:rsid w:val="00ED11D6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41124"/>
  <w15:docId w15:val="{85120288-0542-4705-B1F4-1B47F1CC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rc\AppData\Local\Microsoft\Office\16.0\DTS\es-ES%7b2DDDBFEE-7E13-4DEA-AE06-7E2390D981C3%7d\%7b785AC04B-7B8C-44AC-BB4F-4BEAAFC6AD43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ECA605659744E7E920CBA78967F6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59F98-66BC-492B-9B91-681FFD582D8E}"/>
      </w:docPartPr>
      <w:docPartBody>
        <w:p w:rsidR="00D205D5" w:rsidRDefault="00A25E39">
          <w:pPr>
            <w:pStyle w:val="FECA605659744E7E920CBA78967F63A0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E39"/>
    <w:rsid w:val="002F15A8"/>
    <w:rsid w:val="008C39BD"/>
    <w:rsid w:val="00A25E39"/>
    <w:rsid w:val="00D2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419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val="es-ES" w:eastAsia="en-US"/>
    </w:rPr>
  </w:style>
  <w:style w:type="paragraph" w:customStyle="1" w:styleId="FECA605659744E7E920CBA78967F63A0">
    <w:name w:val="FECA605659744E7E920CBA78967F63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Edgar Gerardo Alarcón González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{785AC04B-7B8C-44AC-BB4F-4BEAAFC6AD43}tf16392850_win32.dotx</Template>
  <TotalTime>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Edgar Gerardo Alarcón González</dc:creator>
  <cp:keywords/>
  <cp:lastModifiedBy>Edgar Gerardo Alarcón González</cp:lastModifiedBy>
  <cp:revision>3</cp:revision>
  <cp:lastPrinted>2006-08-01T17:47:00Z</cp:lastPrinted>
  <dcterms:created xsi:type="dcterms:W3CDTF">2022-06-30T07:06:00Z</dcterms:created>
  <dcterms:modified xsi:type="dcterms:W3CDTF">2022-06-30T17:23:00Z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